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911" w:rsidRDefault="00E30911" w:rsidP="00ED5887">
      <w:pPr>
        <w:pStyle w:val="Kop1"/>
      </w:pPr>
      <w:r>
        <w:t>Versie 1.3</w:t>
      </w:r>
    </w:p>
    <w:p w:rsidR="00E30911" w:rsidRPr="00E30911" w:rsidRDefault="00E30911" w:rsidP="00E30911">
      <w:bookmarkStart w:id="0" w:name="_GoBack"/>
      <w:bookmarkEnd w:id="0"/>
    </w:p>
    <w:p w:rsidR="009F0E84" w:rsidRDefault="009F0E84" w:rsidP="00ED5887">
      <w:pPr>
        <w:pStyle w:val="Kop1"/>
      </w:pPr>
      <w:r>
        <w:t>Versie 1.2</w:t>
      </w:r>
    </w:p>
    <w:p w:rsidR="009F0E84" w:rsidRPr="00F151A8" w:rsidRDefault="002478FE" w:rsidP="009F0E84">
      <w:pPr>
        <w:pStyle w:val="Lijstalinea"/>
        <w:numPr>
          <w:ilvl w:val="0"/>
          <w:numId w:val="38"/>
        </w:numPr>
        <w:rPr>
          <w:color w:val="00B050"/>
        </w:rPr>
      </w:pPr>
      <w:r w:rsidRPr="00F151A8">
        <w:rPr>
          <w:color w:val="00B050"/>
        </w:rPr>
        <w:t>Bugfixes</w:t>
      </w:r>
    </w:p>
    <w:p w:rsidR="00344CDD" w:rsidRPr="00750A70" w:rsidRDefault="00C64B9C" w:rsidP="009F0E84">
      <w:pPr>
        <w:pStyle w:val="Lijstalinea"/>
        <w:numPr>
          <w:ilvl w:val="0"/>
          <w:numId w:val="38"/>
        </w:numPr>
        <w:rPr>
          <w:color w:val="00B050"/>
        </w:rPr>
      </w:pPr>
      <w:r w:rsidRPr="00750A70">
        <w:rPr>
          <w:color w:val="00B050"/>
        </w:rPr>
        <w:t>Bevestiging toevoegen bij het spel verlaten</w:t>
      </w:r>
    </w:p>
    <w:p w:rsidR="003A0281" w:rsidRPr="00F151A8" w:rsidRDefault="003A0281" w:rsidP="009F0E84">
      <w:pPr>
        <w:pStyle w:val="Lijstalinea"/>
        <w:numPr>
          <w:ilvl w:val="0"/>
          <w:numId w:val="38"/>
        </w:numPr>
        <w:rPr>
          <w:color w:val="00B050"/>
        </w:rPr>
      </w:pPr>
      <w:r w:rsidRPr="00F151A8">
        <w:rPr>
          <w:color w:val="00B050"/>
        </w:rPr>
        <w:t>Meer aandacht voor prestatie bereikt</w:t>
      </w:r>
    </w:p>
    <w:p w:rsidR="003A0281" w:rsidRPr="004D6BCC" w:rsidRDefault="009173E2" w:rsidP="009F0E84">
      <w:pPr>
        <w:pStyle w:val="Lijstalinea"/>
        <w:numPr>
          <w:ilvl w:val="0"/>
          <w:numId w:val="38"/>
        </w:numPr>
        <w:rPr>
          <w:color w:val="00B050"/>
        </w:rPr>
      </w:pPr>
      <w:r w:rsidRPr="004D6BCC">
        <w:rPr>
          <w:color w:val="00B050"/>
        </w:rPr>
        <w:t>Meer opties toevoegen aan air</w:t>
      </w:r>
      <w:r w:rsidR="00121E4F">
        <w:rPr>
          <w:color w:val="00B050"/>
        </w:rPr>
        <w:t>c</w:t>
      </w:r>
      <w:r w:rsidRPr="004D6BCC">
        <w:rPr>
          <w:color w:val="00B050"/>
        </w:rPr>
        <w:t>o saboteren</w:t>
      </w:r>
    </w:p>
    <w:p w:rsidR="009F0E84" w:rsidRDefault="009F0E84" w:rsidP="00ED5887">
      <w:pPr>
        <w:pStyle w:val="Kop1"/>
      </w:pPr>
      <w:r>
        <w:t>Versie 1.1</w:t>
      </w:r>
    </w:p>
    <w:p w:rsidR="009F0E84" w:rsidRPr="009F0E84" w:rsidRDefault="009F0E84" w:rsidP="009F0E84">
      <w:pPr>
        <w:pStyle w:val="Lijstalinea"/>
        <w:numPr>
          <w:ilvl w:val="0"/>
          <w:numId w:val="38"/>
        </w:numPr>
        <w:rPr>
          <w:color w:val="00B050"/>
        </w:rPr>
      </w:pPr>
      <w:r w:rsidRPr="009F0E84">
        <w:rPr>
          <w:color w:val="00B050"/>
        </w:rPr>
        <w:t>Bugfixes</w:t>
      </w:r>
    </w:p>
    <w:p w:rsidR="00443F98" w:rsidRDefault="00443F98" w:rsidP="00ED5887">
      <w:pPr>
        <w:pStyle w:val="Kop1"/>
      </w:pPr>
      <w:r>
        <w:t>Versie 1.0</w:t>
      </w:r>
    </w:p>
    <w:p w:rsidR="00D14265" w:rsidRDefault="00D14265" w:rsidP="00443F98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Startscherm voorzien van ASCII art en tekst definitief gemaakt.</w:t>
      </w:r>
    </w:p>
    <w:p w:rsidR="005B70A7" w:rsidRDefault="005B70A7" w:rsidP="00443F98">
      <w:pPr>
        <w:pStyle w:val="Lijstalinea"/>
        <w:numPr>
          <w:ilvl w:val="0"/>
          <w:numId w:val="30"/>
        </w:numPr>
        <w:rPr>
          <w:color w:val="00B050"/>
        </w:rPr>
      </w:pPr>
      <w:r w:rsidRPr="00446E44">
        <w:rPr>
          <w:color w:val="00B050"/>
        </w:rPr>
        <w:t xml:space="preserve">Verwijzing in </w:t>
      </w:r>
      <w:r w:rsidR="00446E44" w:rsidRPr="00446E44">
        <w:rPr>
          <w:color w:val="00B050"/>
        </w:rPr>
        <w:t xml:space="preserve">PowerSpel-PenTest.psd1 naar bron-url </w:t>
      </w:r>
      <w:r w:rsidR="00D14265">
        <w:rPr>
          <w:color w:val="00B050"/>
        </w:rPr>
        <w:t>gewijzigd</w:t>
      </w:r>
      <w:r w:rsidR="00446E44" w:rsidRPr="00446E44">
        <w:rPr>
          <w:color w:val="00B050"/>
        </w:rPr>
        <w:t xml:space="preserve"> in die van GitHub.</w:t>
      </w:r>
    </w:p>
    <w:p w:rsidR="00D14265" w:rsidRDefault="00D14265" w:rsidP="00443F98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Tutorial uitgebreid met uitleg over de map.</w:t>
      </w:r>
    </w:p>
    <w:p w:rsidR="00D14265" w:rsidRDefault="00D14265" w:rsidP="00443F98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Kleine legenda aan map van de tutorial area toegevoegd.</w:t>
      </w:r>
    </w:p>
    <w:p w:rsidR="004902D0" w:rsidRPr="00F23382" w:rsidRDefault="004902D0" w:rsidP="004902D0">
      <w:pPr>
        <w:pStyle w:val="Lijstalinea"/>
        <w:numPr>
          <w:ilvl w:val="0"/>
          <w:numId w:val="30"/>
        </w:numPr>
        <w:rPr>
          <w:color w:val="00B050"/>
        </w:rPr>
      </w:pPr>
      <w:r w:rsidRPr="00F23382">
        <w:rPr>
          <w:color w:val="00B050"/>
        </w:rPr>
        <w:t>Bug gefixt dat bij wegleggen één na laatste item de array Inventory stuk gaat.</w:t>
      </w:r>
    </w:p>
    <w:p w:rsidR="00443F98" w:rsidRPr="00443F98" w:rsidRDefault="00443F98" w:rsidP="00443F98"/>
    <w:p w:rsidR="00D10B01" w:rsidRDefault="00D10B01" w:rsidP="00ED5887">
      <w:pPr>
        <w:pStyle w:val="Kop1"/>
      </w:pPr>
      <w:r>
        <w:t>Versie 0.7</w:t>
      </w:r>
    </w:p>
    <w:p w:rsidR="00D10B01" w:rsidRPr="00443F98" w:rsidRDefault="00D10B01" w:rsidP="00D10B01">
      <w:pPr>
        <w:pStyle w:val="Lijstalinea"/>
        <w:numPr>
          <w:ilvl w:val="0"/>
          <w:numId w:val="30"/>
        </w:numPr>
        <w:rPr>
          <w:color w:val="00B050"/>
        </w:rPr>
      </w:pPr>
      <w:r w:rsidRPr="00443F98">
        <w:rPr>
          <w:color w:val="00B050"/>
        </w:rPr>
        <w:t>Live map geïmplementeerd</w:t>
      </w:r>
      <w:r w:rsidR="00443F98" w:rsidRPr="00443F98">
        <w:rPr>
          <w:color w:val="00B050"/>
        </w:rPr>
        <w:t>!</w:t>
      </w:r>
    </w:p>
    <w:p w:rsidR="006F3B31" w:rsidRPr="00201291" w:rsidRDefault="006F3B31" w:rsidP="006F3B31">
      <w:pPr>
        <w:pStyle w:val="Lijstalinea"/>
        <w:numPr>
          <w:ilvl w:val="0"/>
          <w:numId w:val="30"/>
        </w:numPr>
        <w:rPr>
          <w:color w:val="00B050"/>
        </w:rPr>
      </w:pPr>
      <w:r w:rsidRPr="00201291">
        <w:rPr>
          <w:color w:val="00B050"/>
        </w:rPr>
        <w:t>Tutorial herschreven als eigen verdieping, om de map te fixen.</w:t>
      </w:r>
    </w:p>
    <w:p w:rsidR="000B68CB" w:rsidRPr="00E846AD" w:rsidRDefault="000B68CB" w:rsidP="006F3B31">
      <w:pPr>
        <w:pStyle w:val="Lijstalinea"/>
        <w:numPr>
          <w:ilvl w:val="0"/>
          <w:numId w:val="30"/>
        </w:numPr>
        <w:rPr>
          <w:color w:val="00B050"/>
        </w:rPr>
      </w:pPr>
      <w:r w:rsidRPr="00E846AD">
        <w:rPr>
          <w:color w:val="00B050"/>
        </w:rPr>
        <w:t xml:space="preserve">Schaduwkamer loods </w:t>
      </w:r>
      <w:r w:rsidR="00E846AD" w:rsidRPr="00E846AD">
        <w:rPr>
          <w:color w:val="00B050"/>
        </w:rPr>
        <w:t>verwijderd en loodsdeurmechanisme herschreven. Nu sloopt het de map niet meer.</w:t>
      </w:r>
    </w:p>
    <w:p w:rsidR="00D10B01" w:rsidRPr="00D10B01" w:rsidRDefault="00D10B01" w:rsidP="00D10B01"/>
    <w:p w:rsidR="00925DE9" w:rsidRDefault="00925DE9" w:rsidP="00ED5887">
      <w:pPr>
        <w:pStyle w:val="Kop1"/>
      </w:pPr>
      <w:r>
        <w:t>Versie 0.6</w:t>
      </w:r>
    </w:p>
    <w:p w:rsidR="00D10B01" w:rsidRPr="00D10B01" w:rsidRDefault="00925DE9" w:rsidP="00D10B01">
      <w:pPr>
        <w:pStyle w:val="Lijstalinea"/>
        <w:numPr>
          <w:ilvl w:val="0"/>
          <w:numId w:val="30"/>
        </w:numPr>
        <w:rPr>
          <w:color w:val="00B050"/>
        </w:rPr>
      </w:pPr>
      <w:r w:rsidRPr="00D10B01">
        <w:rPr>
          <w:color w:val="00B050"/>
        </w:rPr>
        <w:t>Klaar</w:t>
      </w:r>
      <w:r w:rsidR="00D10B01" w:rsidRPr="00D10B01">
        <w:rPr>
          <w:color w:val="00B050"/>
        </w:rPr>
        <w:t>ge</w:t>
      </w:r>
      <w:r w:rsidRPr="00D10B01">
        <w:rPr>
          <w:color w:val="00B050"/>
        </w:rPr>
        <w:t>ma</w:t>
      </w:r>
      <w:r w:rsidR="00D10B01" w:rsidRPr="00D10B01">
        <w:rPr>
          <w:color w:val="00B050"/>
        </w:rPr>
        <w:t>a</w:t>
      </w:r>
      <w:r w:rsidRPr="00D10B01">
        <w:rPr>
          <w:color w:val="00B050"/>
        </w:rPr>
        <w:t>k</w:t>
      </w:r>
      <w:r w:rsidR="00D10B01" w:rsidRPr="00D10B01">
        <w:rPr>
          <w:color w:val="00B050"/>
        </w:rPr>
        <w:t>t</w:t>
      </w:r>
      <w:r w:rsidRPr="00D10B01">
        <w:rPr>
          <w:color w:val="00B050"/>
        </w:rPr>
        <w:t xml:space="preserve"> voor eerste playtest!</w:t>
      </w:r>
      <w:r w:rsidR="00D10B01" w:rsidRPr="00D10B01">
        <w:rPr>
          <w:color w:val="00B050"/>
        </w:rPr>
        <w:t xml:space="preserve"> </w:t>
      </w:r>
    </w:p>
    <w:p w:rsidR="00925DE9" w:rsidRPr="00D10B01" w:rsidRDefault="00D10B01" w:rsidP="00D10B01">
      <w:pPr>
        <w:pStyle w:val="Lijstalinea"/>
        <w:numPr>
          <w:ilvl w:val="1"/>
          <w:numId w:val="30"/>
        </w:numPr>
        <w:rPr>
          <w:color w:val="00B050"/>
        </w:rPr>
      </w:pPr>
      <w:r w:rsidRPr="00D10B01">
        <w:rPr>
          <w:color w:val="00B050"/>
        </w:rPr>
        <w:t>Debug info opgeruimd</w:t>
      </w:r>
    </w:p>
    <w:p w:rsidR="00D10B01" w:rsidRPr="00D10B01" w:rsidRDefault="00D10B01" w:rsidP="00D10B01">
      <w:pPr>
        <w:pStyle w:val="Lijstalinea"/>
        <w:numPr>
          <w:ilvl w:val="1"/>
          <w:numId w:val="30"/>
        </w:numPr>
        <w:rPr>
          <w:color w:val="00B050"/>
        </w:rPr>
      </w:pPr>
      <w:r w:rsidRPr="00D10B01">
        <w:rPr>
          <w:color w:val="00B050"/>
        </w:rPr>
        <w:t>Tutorial ingehaakt</w:t>
      </w:r>
    </w:p>
    <w:p w:rsidR="00D10B01" w:rsidRPr="00D10B01" w:rsidRDefault="00D10B01" w:rsidP="00D10B01">
      <w:pPr>
        <w:pStyle w:val="Lijstalinea"/>
        <w:numPr>
          <w:ilvl w:val="1"/>
          <w:numId w:val="30"/>
        </w:numPr>
        <w:rPr>
          <w:color w:val="00B050"/>
        </w:rPr>
      </w:pPr>
      <w:r w:rsidRPr="00D10B01">
        <w:rPr>
          <w:color w:val="00B050"/>
        </w:rPr>
        <w:t>Startscherm met keuze voor tutorial gemaakt</w:t>
      </w:r>
    </w:p>
    <w:p w:rsidR="00925DE9" w:rsidRPr="00925DE9" w:rsidRDefault="00925DE9" w:rsidP="00925DE9"/>
    <w:p w:rsidR="00ED5887" w:rsidRPr="00290867" w:rsidRDefault="00A86DD7" w:rsidP="00ED5887">
      <w:pPr>
        <w:pStyle w:val="Kop1"/>
      </w:pPr>
      <w:r>
        <w:t>Versie</w:t>
      </w:r>
      <w:r w:rsidR="00ED5887">
        <w:t xml:space="preserve"> 0.5</w:t>
      </w:r>
    </w:p>
    <w:p w:rsidR="00ED5887" w:rsidRPr="006A4D64" w:rsidRDefault="00ED5887" w:rsidP="00ED5887">
      <w:pPr>
        <w:pStyle w:val="Lijstalinea"/>
        <w:numPr>
          <w:ilvl w:val="0"/>
          <w:numId w:val="35"/>
        </w:numPr>
        <w:rPr>
          <w:color w:val="00B050"/>
        </w:rPr>
      </w:pPr>
      <w:r w:rsidRPr="006A4D64">
        <w:rPr>
          <w:color w:val="00B050"/>
        </w:rPr>
        <w:t>Eindscoreberekening voltooid</w:t>
      </w:r>
      <w:r w:rsidR="006A4D64">
        <w:rPr>
          <w:color w:val="00B050"/>
        </w:rPr>
        <w:t xml:space="preserve"> en eindscherm afgemaakt.</w:t>
      </w:r>
    </w:p>
    <w:p w:rsidR="000F59E4" w:rsidRPr="00500ADE" w:rsidRDefault="000F59E4" w:rsidP="000F59E4">
      <w:pPr>
        <w:pStyle w:val="Lijstalinea"/>
        <w:numPr>
          <w:ilvl w:val="0"/>
          <w:numId w:val="35"/>
        </w:numPr>
        <w:rPr>
          <w:color w:val="00B050"/>
        </w:rPr>
      </w:pPr>
      <w:r w:rsidRPr="00500ADE">
        <w:rPr>
          <w:color w:val="00B050"/>
        </w:rPr>
        <w:t>Header geschikt maken voor veel inhoud (vnl. items en achievements).</w:t>
      </w:r>
    </w:p>
    <w:p w:rsidR="008D6502" w:rsidRDefault="008D6502" w:rsidP="008D6502">
      <w:pPr>
        <w:pStyle w:val="Lijstalinea"/>
        <w:numPr>
          <w:ilvl w:val="0"/>
          <w:numId w:val="35"/>
        </w:numPr>
        <w:rPr>
          <w:color w:val="00B050"/>
        </w:rPr>
      </w:pPr>
      <w:r w:rsidRPr="0068283E">
        <w:rPr>
          <w:color w:val="00B050"/>
        </w:rPr>
        <w:t>Voeg functionaliteit aan Write-OGDWordWrapHost toe dat kleur meegeven mogelijk is.</w:t>
      </w:r>
    </w:p>
    <w:p w:rsidR="0068283E" w:rsidRDefault="0068283E" w:rsidP="008D6502">
      <w:pPr>
        <w:pStyle w:val="Lijstalinea"/>
        <w:numPr>
          <w:ilvl w:val="0"/>
          <w:numId w:val="35"/>
        </w:numPr>
        <w:rPr>
          <w:color w:val="00B050"/>
        </w:rPr>
      </w:pPr>
      <w:r>
        <w:rPr>
          <w:color w:val="00B050"/>
        </w:rPr>
        <w:lastRenderedPageBreak/>
        <w:t xml:space="preserve">Code in tutorial </w:t>
      </w:r>
      <w:r w:rsidR="0065137D">
        <w:rPr>
          <w:color w:val="00B050"/>
        </w:rPr>
        <w:t>betreffende het petje gefixt (liet game crashen bij oppakken).</w:t>
      </w:r>
    </w:p>
    <w:p w:rsidR="0062294F" w:rsidRPr="00791DEC" w:rsidRDefault="0062294F" w:rsidP="0062294F">
      <w:pPr>
        <w:pStyle w:val="Lijstalinea"/>
        <w:numPr>
          <w:ilvl w:val="0"/>
          <w:numId w:val="35"/>
        </w:numPr>
        <w:rPr>
          <w:color w:val="00B050"/>
        </w:rPr>
      </w:pPr>
      <w:r w:rsidRPr="00791DEC">
        <w:rPr>
          <w:color w:val="00B050"/>
        </w:rPr>
        <w:t>Prestatie toegevoegd: Game master (spel gespeeld op MAME-kast)</w:t>
      </w:r>
    </w:p>
    <w:p w:rsidR="00E52B09" w:rsidRPr="00BD73A4" w:rsidRDefault="00E52B09" w:rsidP="00E52B09">
      <w:pPr>
        <w:pStyle w:val="Lijstalinea"/>
        <w:numPr>
          <w:ilvl w:val="0"/>
          <w:numId w:val="35"/>
        </w:numPr>
        <w:rPr>
          <w:color w:val="00B050"/>
        </w:rPr>
      </w:pPr>
      <w:r w:rsidRPr="00BD73A4">
        <w:rPr>
          <w:color w:val="00B050"/>
        </w:rPr>
        <w:t xml:space="preserve">Eindscore “aantal kamers bezocht” telt </w:t>
      </w:r>
      <w:r w:rsidR="0050584C" w:rsidRPr="00BD73A4">
        <w:rPr>
          <w:color w:val="00B050"/>
        </w:rPr>
        <w:t>nu</w:t>
      </w:r>
      <w:r w:rsidRPr="00BD73A4">
        <w:rPr>
          <w:color w:val="00B050"/>
        </w:rPr>
        <w:t xml:space="preserve"> het unieke aantal kamers</w:t>
      </w:r>
      <w:r w:rsidR="00BD73A4" w:rsidRPr="00BD73A4">
        <w:rPr>
          <w:color w:val="00B050"/>
        </w:rPr>
        <w:t>, in plaats van totale room visits</w:t>
      </w:r>
    </w:p>
    <w:p w:rsidR="00E52B09" w:rsidRDefault="00E52B09" w:rsidP="00E52B09"/>
    <w:p w:rsidR="004335E1" w:rsidRDefault="00A86DD7" w:rsidP="0094153A">
      <w:pPr>
        <w:pStyle w:val="Kop1"/>
      </w:pPr>
      <w:r>
        <w:t xml:space="preserve">Versie </w:t>
      </w:r>
      <w:r w:rsidR="004335E1">
        <w:t>0.4</w:t>
      </w:r>
    </w:p>
    <w:p w:rsidR="004B6703" w:rsidRPr="00990345" w:rsidRDefault="004B6703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990345">
        <w:rPr>
          <w:color w:val="00B050"/>
        </w:rPr>
        <w:t>Prestatie toegevoegd: wandelwonder</w:t>
      </w:r>
      <w:r w:rsidR="00956456" w:rsidRPr="00990345">
        <w:rPr>
          <w:color w:val="00B050"/>
        </w:rPr>
        <w:t>. Initiële waarde ingesteld op 200.</w:t>
      </w:r>
    </w:p>
    <w:p w:rsidR="00990345" w:rsidRPr="00CE2BBE" w:rsidRDefault="00990345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>Teller van treinzitjes verplaatst van self.json naar counter.json</w:t>
      </w:r>
      <w:r w:rsidR="00A86DD7">
        <w:rPr>
          <w:color w:val="00B050"/>
        </w:rPr>
        <w:t>.</w:t>
      </w:r>
    </w:p>
    <w:p w:rsidR="008A3EF8" w:rsidRPr="00CE2BBE" w:rsidRDefault="008A3EF8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>Teller van schouder verplaatst van self.json naar counter.json</w:t>
      </w:r>
      <w:r w:rsidR="00A86DD7">
        <w:rPr>
          <w:color w:val="00B050"/>
        </w:rPr>
        <w:t>.</w:t>
      </w:r>
    </w:p>
    <w:p w:rsidR="005342AA" w:rsidRPr="005342AA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5342AA">
        <w:rPr>
          <w:color w:val="00B050"/>
        </w:rPr>
        <w:t>Aantal prestaties weergeven in scoremetertje</w:t>
      </w:r>
      <w:r w:rsidR="00A86DD7">
        <w:rPr>
          <w:color w:val="00B050"/>
        </w:rPr>
        <w:t>.</w:t>
      </w:r>
    </w:p>
    <w:p w:rsidR="007B6014" w:rsidRPr="007B6014" w:rsidRDefault="007B6014" w:rsidP="007B6014">
      <w:pPr>
        <w:pStyle w:val="Lijstalinea"/>
        <w:numPr>
          <w:ilvl w:val="0"/>
          <w:numId w:val="33"/>
        </w:numPr>
        <w:rPr>
          <w:color w:val="00B050"/>
        </w:rPr>
      </w:pPr>
      <w:r w:rsidRPr="007B6014">
        <w:rPr>
          <w:color w:val="00B050"/>
        </w:rPr>
        <w:t>Penetraties, prestaties en voorwerpen in tabelletje in eindscherm weergeven</w:t>
      </w:r>
      <w:r w:rsidR="00A86DD7">
        <w:rPr>
          <w:color w:val="00B050"/>
        </w:rPr>
        <w:t>.</w:t>
      </w:r>
    </w:p>
    <w:p w:rsidR="0010630E" w:rsidRPr="0010630E" w:rsidRDefault="0010630E" w:rsidP="0010630E">
      <w:pPr>
        <w:pStyle w:val="Lijstalinea"/>
        <w:numPr>
          <w:ilvl w:val="0"/>
          <w:numId w:val="33"/>
        </w:numPr>
        <w:rPr>
          <w:color w:val="00B050"/>
        </w:rPr>
      </w:pPr>
      <w:r w:rsidRPr="0010630E">
        <w:rPr>
          <w:color w:val="00B050"/>
        </w:rPr>
        <w:t>Dialog Invoke-OGDDialog-Koelkast en Write-OGDKoelkastOpties herschreven in nieuwe stijl.</w:t>
      </w:r>
    </w:p>
    <w:p w:rsidR="005342AA" w:rsidRPr="00916FD0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916FD0">
        <w:rPr>
          <w:color w:val="00B050"/>
        </w:rPr>
        <w:t xml:space="preserve">Penetratiemogelijkheid toegevoegd: </w:t>
      </w:r>
      <w:r w:rsidR="00916FD0" w:rsidRPr="00916FD0">
        <w:rPr>
          <w:color w:val="00B050"/>
        </w:rPr>
        <w:t>Gevoelige technische informatie ingezien</w:t>
      </w:r>
      <w:r w:rsidR="00A86DD7">
        <w:rPr>
          <w:color w:val="00B050"/>
        </w:rPr>
        <w:t>.</w:t>
      </w:r>
    </w:p>
    <w:p w:rsidR="005342AA" w:rsidRPr="00097FC9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097FC9">
        <w:rPr>
          <w:color w:val="00B050"/>
        </w:rPr>
        <w:t>Penetratiemogelijkheid toegevoegd: Personeelsgegevens ingezien (400)</w:t>
      </w:r>
      <w:r w:rsidR="00A86DD7">
        <w:rPr>
          <w:color w:val="00B050"/>
        </w:rPr>
        <w:t>.</w:t>
      </w:r>
    </w:p>
    <w:p w:rsidR="004335E1" w:rsidRPr="004335E1" w:rsidRDefault="004335E1" w:rsidP="004335E1"/>
    <w:p w:rsidR="0089166E" w:rsidRDefault="00A86DD7" w:rsidP="0094153A">
      <w:pPr>
        <w:pStyle w:val="Kop1"/>
      </w:pPr>
      <w:r>
        <w:t xml:space="preserve">Versie </w:t>
      </w:r>
      <w:r w:rsidR="0089166E">
        <w:t>0.3</w:t>
      </w:r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  <w:r w:rsidR="00A86DD7">
        <w:rPr>
          <w:color w:val="00B050"/>
        </w:rPr>
        <w:t>.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r w:rsidRPr="00EF7C38">
        <w:rPr>
          <w:color w:val="00B050"/>
        </w:rPr>
        <w:t>Write-OGDWordWrapHost toegepast bij weergeven eindscenario</w:t>
      </w:r>
      <w:r w:rsidR="00A86DD7">
        <w:rPr>
          <w:color w:val="00B050"/>
        </w:rPr>
        <w:t>.</w:t>
      </w:r>
    </w:p>
    <w:p w:rsidR="00E14CAB" w:rsidRPr="00E14CAB" w:rsidRDefault="00E14CAB" w:rsidP="00E14CAB">
      <w:pPr>
        <w:pStyle w:val="Lijstalinea"/>
        <w:numPr>
          <w:ilvl w:val="0"/>
          <w:numId w:val="33"/>
        </w:numPr>
        <w:rPr>
          <w:color w:val="00B050"/>
        </w:rPr>
      </w:pPr>
      <w:r w:rsidRPr="00E14CAB">
        <w:rPr>
          <w:color w:val="00B050"/>
        </w:rPr>
        <w:t>Invoke-OGDDialog-Multifunctional: zorgen dat kopie achterste maken het spel onprettig eindigt</w:t>
      </w:r>
      <w:r w:rsidR="00A86DD7">
        <w:rPr>
          <w:color w:val="00B050"/>
        </w:rPr>
        <w:t>.</w:t>
      </w:r>
    </w:p>
    <w:p w:rsidR="00FA329D" w:rsidRPr="00FA329D" w:rsidRDefault="00FA329D" w:rsidP="00FA329D">
      <w:pPr>
        <w:pStyle w:val="Lijstalinea"/>
        <w:numPr>
          <w:ilvl w:val="0"/>
          <w:numId w:val="33"/>
        </w:numPr>
        <w:rPr>
          <w:color w:val="00B050"/>
        </w:rPr>
      </w:pPr>
      <w:r w:rsidRPr="00FA329D">
        <w:rPr>
          <w:color w:val="00B050"/>
        </w:rPr>
        <w:t>Mogelijkheid om te zitten in treinzitjes AM geïmplementeerd</w:t>
      </w:r>
      <w:r w:rsidR="00A86DD7">
        <w:rPr>
          <w:color w:val="00B050"/>
        </w:rPr>
        <w:t>.</w:t>
      </w:r>
    </w:p>
    <w:p w:rsidR="006B3DAC" w:rsidRPr="006B3DAC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6B3DAC">
        <w:rPr>
          <w:color w:val="00B050"/>
        </w:rPr>
        <w:t>Openbreken deur naar serverruimte nu alleen mogelijk met gereedschapskist in inventory</w:t>
      </w:r>
      <w:r w:rsidR="00A86DD7">
        <w:rPr>
          <w:color w:val="00B050"/>
        </w:rPr>
        <w:t>.</w:t>
      </w:r>
    </w:p>
    <w:p w:rsidR="007D2DA5" w:rsidRPr="007D2DA5" w:rsidRDefault="007D2DA5" w:rsidP="007D2DA5">
      <w:pPr>
        <w:pStyle w:val="Lijstalinea"/>
        <w:numPr>
          <w:ilvl w:val="0"/>
          <w:numId w:val="33"/>
        </w:numPr>
        <w:rPr>
          <w:color w:val="00B050"/>
        </w:rPr>
      </w:pPr>
      <w:r w:rsidRPr="007D2DA5">
        <w:rPr>
          <w:color w:val="00B050"/>
        </w:rPr>
        <w:t>Alle Dialogs aangepast zodat ze het spel niet meer crashen bij invoer van iets anders dan een cijfer</w:t>
      </w:r>
      <w:r w:rsidR="00A86DD7">
        <w:rPr>
          <w:color w:val="00B050"/>
        </w:rPr>
        <w:t>.</w:t>
      </w:r>
    </w:p>
    <w:p w:rsidR="00223D91" w:rsidRPr="00223D91" w:rsidRDefault="00223D91" w:rsidP="00223D91">
      <w:pPr>
        <w:pStyle w:val="Lijstalinea"/>
        <w:numPr>
          <w:ilvl w:val="0"/>
          <w:numId w:val="33"/>
        </w:numPr>
        <w:rPr>
          <w:color w:val="00B050"/>
        </w:rPr>
      </w:pPr>
      <w:r w:rsidRPr="00223D91">
        <w:rPr>
          <w:color w:val="00B050"/>
        </w:rPr>
        <w:t>Voorbeeldprestatie verwijderd</w:t>
      </w:r>
      <w:r w:rsidR="00246B31">
        <w:rPr>
          <w:color w:val="00B050"/>
        </w:rPr>
        <w:t xml:space="preserve"> uit de code</w:t>
      </w:r>
      <w:r w:rsidR="00A86DD7">
        <w:rPr>
          <w:color w:val="00B050"/>
        </w:rPr>
        <w:t>.</w:t>
      </w:r>
    </w:p>
    <w:p w:rsidR="006B3DAC" w:rsidRPr="00AD6718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AD6718">
        <w:rPr>
          <w:color w:val="00B050"/>
        </w:rPr>
        <w:t>Dubbele entry uit menu vo</w:t>
      </w:r>
      <w:r w:rsidR="00AD6718" w:rsidRPr="00AD6718">
        <w:rPr>
          <w:color w:val="00B050"/>
        </w:rPr>
        <w:t>or deur serverruimte verwijderd</w:t>
      </w:r>
      <w:r w:rsidR="00A86DD7">
        <w:rPr>
          <w:color w:val="00B050"/>
        </w:rPr>
        <w:t>.</w:t>
      </w:r>
    </w:p>
    <w:p w:rsidR="008B578B" w:rsidRPr="00387450" w:rsidRDefault="00387450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387450">
        <w:rPr>
          <w:color w:val="00B050"/>
        </w:rPr>
        <w:t xml:space="preserve">Penetratiemogelijkheid toegevoegd: </w:t>
      </w:r>
      <w:r w:rsidR="008B578B" w:rsidRPr="00387450">
        <w:rPr>
          <w:color w:val="00B050"/>
        </w:rPr>
        <w:t>Packet sniffer</w:t>
      </w:r>
      <w:r w:rsidRPr="00387450">
        <w:rPr>
          <w:color w:val="00B050"/>
        </w:rPr>
        <w:t xml:space="preserve"> op coreswitch aangesloten</w:t>
      </w:r>
      <w:r w:rsidR="00A86DD7">
        <w:rPr>
          <w:color w:val="00B050"/>
        </w:rPr>
        <w:t>.</w:t>
      </w:r>
    </w:p>
    <w:p w:rsidR="0089166E" w:rsidRPr="0089166E" w:rsidRDefault="0089166E" w:rsidP="0089166E"/>
    <w:p w:rsidR="00743CFE" w:rsidRDefault="00A86DD7" w:rsidP="0094153A">
      <w:pPr>
        <w:pStyle w:val="Kop1"/>
      </w:pPr>
      <w:r>
        <w:t xml:space="preserve">Versie </w:t>
      </w:r>
      <w:r w:rsidR="0094153A">
        <w:t>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r w:rsidRPr="00833FA2">
        <w:rPr>
          <w:color w:val="00B050"/>
        </w:rPr>
        <w:t xml:space="preserve">Teleporter werkend </w:t>
      </w:r>
      <w:r>
        <w:rPr>
          <w:color w:val="00B050"/>
        </w:rPr>
        <w:t>gekregen</w:t>
      </w:r>
      <w:r w:rsidR="00A86DD7">
        <w:rPr>
          <w:color w:val="00B050"/>
        </w:rPr>
        <w:t>.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  <w:r w:rsidR="00A86DD7">
        <w:rPr>
          <w:color w:val="00B050"/>
        </w:rPr>
        <w:t>.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  <w:r w:rsidR="00A86DD7">
        <w:rPr>
          <w:color w:val="00B050"/>
        </w:rPr>
        <w:t>.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  <w:r w:rsidR="00A86DD7">
        <w:rPr>
          <w:color w:val="00B050"/>
        </w:rPr>
        <w:t>.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Ending toegevoegd</w:t>
      </w:r>
      <w:r w:rsidR="00A86DD7">
        <w:rPr>
          <w:color w:val="00B050"/>
        </w:rPr>
        <w:t>.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Alle dialogs visueel verbeterd</w:t>
      </w:r>
      <w:r w:rsidR="00A86DD7">
        <w:rPr>
          <w:color w:val="00B050"/>
        </w:rPr>
        <w:t>.</w:t>
      </w:r>
    </w:p>
    <w:p w:rsidR="0094153A" w:rsidRDefault="0094153A" w:rsidP="0094153A">
      <w:pPr>
        <w:pStyle w:val="Kop1"/>
      </w:pPr>
      <w:r>
        <w:t>Backlog</w:t>
      </w:r>
    </w:p>
    <w:p w:rsidR="00D75DDD" w:rsidRDefault="00E7058C" w:rsidP="00D75DDD">
      <w:pPr>
        <w:pStyle w:val="Lijstalinea"/>
        <w:numPr>
          <w:ilvl w:val="0"/>
          <w:numId w:val="30"/>
        </w:numPr>
      </w:pPr>
      <w:r>
        <w:t>NPC’s</w:t>
      </w:r>
      <w:r w:rsidR="005B70A7">
        <w:t xml:space="preserve"> implementeren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r>
        <w:t>Mechanics: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Suspicion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>Tellen hoe vaak iemand de speler heeft gezien (werkt richting suspicion counter)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r>
        <w:t>Bugfixes en verbeteringen: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lastRenderedPageBreak/>
        <w:t>Begintijd opslaan in State.Self.Starttime</w:t>
      </w:r>
    </w:p>
    <w:p w:rsidR="00130A8C" w:rsidRDefault="00130A8C" w:rsidP="00130A8C"/>
    <w:sectPr w:rsidR="00130A8C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21E" w:rsidRDefault="0052021E" w:rsidP="005C2212">
      <w:pPr>
        <w:spacing w:before="0" w:after="0" w:line="240" w:lineRule="auto"/>
      </w:pPr>
      <w:r>
        <w:separator/>
      </w:r>
    </w:p>
  </w:endnote>
  <w:endnote w:type="continuationSeparator" w:id="0">
    <w:p w:rsidR="0052021E" w:rsidRDefault="0052021E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E30911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52021E">
                            <w:fldChar w:fldCharType="begin"/>
                          </w:r>
                          <w:r w:rsidR="0052021E">
                            <w:instrText>NUMPAGES  \* Arabic  \* MERGEFORMAT</w:instrText>
                          </w:r>
                          <w:r w:rsidR="0052021E">
                            <w:fldChar w:fldCharType="separate"/>
                          </w:r>
                          <w:r w:rsidR="00E30911">
                            <w:rPr>
                              <w:noProof/>
                            </w:rPr>
                            <w:instrText>3</w:instrText>
                          </w:r>
                          <w:r w:rsidR="0052021E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E30911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E30911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E30911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52021E">
                      <w:fldChar w:fldCharType="begin"/>
                    </w:r>
                    <w:r w:rsidR="0052021E">
                      <w:instrText>NUMPAGES  \* Arabic  \* MERGEFORMAT</w:instrText>
                    </w:r>
                    <w:r w:rsidR="0052021E">
                      <w:fldChar w:fldCharType="separate"/>
                    </w:r>
                    <w:r w:rsidR="00E30911">
                      <w:rPr>
                        <w:noProof/>
                      </w:rPr>
                      <w:instrText>3</w:instrText>
                    </w:r>
                    <w:r w:rsidR="0052021E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E30911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E30911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E30911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52021E">
                            <w:fldChar w:fldCharType="begin"/>
                          </w:r>
                          <w:r w:rsidR="0052021E">
                            <w:instrText>NUMPAGES  \* Arabic  \* MERGEFORMAT</w:instrText>
                          </w:r>
                          <w:r w:rsidR="0052021E">
                            <w:fldChar w:fldCharType="separate"/>
                          </w:r>
                          <w:r w:rsidR="00E30911">
                            <w:rPr>
                              <w:noProof/>
                            </w:rPr>
                            <w:instrText>3</w:instrText>
                          </w:r>
                          <w:r w:rsidR="0052021E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E30911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E30911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E30911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52021E">
                      <w:fldChar w:fldCharType="begin"/>
                    </w:r>
                    <w:r w:rsidR="0052021E">
                      <w:instrText>NUMPAGES  \* Arabic  \* MERGEFORMAT</w:instrText>
                    </w:r>
                    <w:r w:rsidR="0052021E">
                      <w:fldChar w:fldCharType="separate"/>
                    </w:r>
                    <w:r w:rsidR="00E30911">
                      <w:rPr>
                        <w:noProof/>
                      </w:rPr>
                      <w:instrText>3</w:instrText>
                    </w:r>
                    <w:r w:rsidR="0052021E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E30911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E30911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21E" w:rsidRDefault="0052021E" w:rsidP="005C2212">
      <w:pPr>
        <w:spacing w:before="0" w:after="0" w:line="240" w:lineRule="auto"/>
      </w:pPr>
      <w:r>
        <w:separator/>
      </w:r>
    </w:p>
  </w:footnote>
  <w:footnote w:type="continuationSeparator" w:id="0">
    <w:p w:rsidR="0052021E" w:rsidRDefault="0052021E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7.5pt;height:7.5pt" o:bullet="t">
        <v:imagedata r:id="rId1" o:title="BulletNiveau1"/>
      </v:shape>
    </w:pict>
  </w:numPicBullet>
  <w:numPicBullet w:numPicBulletId="1">
    <w:pict>
      <v:shape id="_x0000_i1148" type="#_x0000_t75" style="width:6.75pt;height:6.75pt" o:bullet="t">
        <v:imagedata r:id="rId2" o:title="BulletNiveau2"/>
      </v:shape>
    </w:pict>
  </w:numPicBullet>
  <w:numPicBullet w:numPicBulletId="2">
    <w:pict>
      <v:shape id="_x0000_i1149" type="#_x0000_t75" style="width:7.5pt;height:7.5pt" o:bullet="t">
        <v:imagedata r:id="rId3" o:title="BulletNiveau1"/>
      </v:shape>
    </w:pict>
  </w:numPicBullet>
  <w:numPicBullet w:numPicBulletId="3">
    <w:pict>
      <v:shape id="_x0000_i1150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490CC2"/>
    <w:multiLevelType w:val="hybridMultilevel"/>
    <w:tmpl w:val="363E4D90"/>
    <w:lvl w:ilvl="0" w:tplc="9B520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4" w15:restartNumberingAfterBreak="0">
    <w:nsid w:val="19033211"/>
    <w:multiLevelType w:val="multilevel"/>
    <w:tmpl w:val="2C668B2A"/>
    <w:numStyleLink w:val="Lijststijlvormen"/>
  </w:abstractNum>
  <w:abstractNum w:abstractNumId="15" w15:restartNumberingAfterBreak="0">
    <w:nsid w:val="225A0ED4"/>
    <w:multiLevelType w:val="multilevel"/>
    <w:tmpl w:val="2C668B2A"/>
    <w:numStyleLink w:val="Lijststijlvormen"/>
  </w:abstractNum>
  <w:abstractNum w:abstractNumId="16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E1D70"/>
    <w:multiLevelType w:val="multilevel"/>
    <w:tmpl w:val="2C668B2A"/>
    <w:numStyleLink w:val="Lijststijlvormen"/>
  </w:abstractNum>
  <w:abstractNum w:abstractNumId="18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9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20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3" w15:restartNumberingAfterBreak="0">
    <w:nsid w:val="38252779"/>
    <w:multiLevelType w:val="multilevel"/>
    <w:tmpl w:val="2C668B2A"/>
    <w:numStyleLink w:val="Lijststijlvormen"/>
  </w:abstractNum>
  <w:abstractNum w:abstractNumId="24" w15:restartNumberingAfterBreak="0">
    <w:nsid w:val="39CC14B8"/>
    <w:multiLevelType w:val="multilevel"/>
    <w:tmpl w:val="2C668B2A"/>
    <w:numStyleLink w:val="Lijststijlvormen"/>
  </w:abstractNum>
  <w:abstractNum w:abstractNumId="25" w15:restartNumberingAfterBreak="0">
    <w:nsid w:val="3EA17030"/>
    <w:multiLevelType w:val="multilevel"/>
    <w:tmpl w:val="2C668B2A"/>
    <w:numStyleLink w:val="Lijststijlvormen"/>
  </w:abstractNum>
  <w:abstractNum w:abstractNumId="26" w15:restartNumberingAfterBreak="0">
    <w:nsid w:val="4D65656F"/>
    <w:multiLevelType w:val="hybridMultilevel"/>
    <w:tmpl w:val="A77A5CC2"/>
    <w:lvl w:ilvl="0" w:tplc="BED0B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8354D6C"/>
    <w:multiLevelType w:val="hybridMultilevel"/>
    <w:tmpl w:val="4E72C6E4"/>
    <w:lvl w:ilvl="0" w:tplc="793A0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36663"/>
    <w:multiLevelType w:val="multilevel"/>
    <w:tmpl w:val="2C668B2A"/>
    <w:numStyleLink w:val="Lijststijlvormen"/>
  </w:abstractNum>
  <w:abstractNum w:abstractNumId="30" w15:restartNumberingAfterBreak="0">
    <w:nsid w:val="7DEF7C0E"/>
    <w:multiLevelType w:val="multilevel"/>
    <w:tmpl w:val="342E38A6"/>
    <w:numStyleLink w:val="Lijststijl1--"/>
  </w:abstractNum>
  <w:abstractNum w:abstractNumId="31" w15:restartNumberingAfterBreak="0">
    <w:nsid w:val="7F6D3A88"/>
    <w:multiLevelType w:val="multilevel"/>
    <w:tmpl w:val="342E38A6"/>
    <w:numStyleLink w:val="Lijststijl1--"/>
  </w:abstractNum>
  <w:abstractNum w:abstractNumId="32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3"/>
  </w:num>
  <w:num w:numId="2">
    <w:abstractNumId w:val="11"/>
  </w:num>
  <w:num w:numId="3">
    <w:abstractNumId w:val="18"/>
  </w:num>
  <w:num w:numId="4">
    <w:abstractNumId w:val="22"/>
  </w:num>
  <w:num w:numId="5">
    <w:abstractNumId w:val="10"/>
  </w:num>
  <w:num w:numId="6">
    <w:abstractNumId w:val="30"/>
  </w:num>
  <w:num w:numId="7">
    <w:abstractNumId w:val="31"/>
  </w:num>
  <w:num w:numId="8">
    <w:abstractNumId w:val="32"/>
  </w:num>
  <w:num w:numId="9">
    <w:abstractNumId w:val="29"/>
  </w:num>
  <w:num w:numId="10">
    <w:abstractNumId w:val="24"/>
  </w:num>
  <w:num w:numId="11">
    <w:abstractNumId w:val="27"/>
  </w:num>
  <w:num w:numId="12">
    <w:abstractNumId w:val="2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2"/>
  </w:num>
  <w:num w:numId="24">
    <w:abstractNumId w:val="13"/>
  </w:num>
  <w:num w:numId="25">
    <w:abstractNumId w:val="11"/>
  </w:num>
  <w:num w:numId="26">
    <w:abstractNumId w:val="18"/>
  </w:num>
  <w:num w:numId="27">
    <w:abstractNumId w:val="10"/>
  </w:num>
  <w:num w:numId="28">
    <w:abstractNumId w:val="21"/>
  </w:num>
  <w:num w:numId="29">
    <w:abstractNumId w:val="23"/>
  </w:num>
  <w:num w:numId="30">
    <w:abstractNumId w:val="14"/>
  </w:num>
  <w:num w:numId="31">
    <w:abstractNumId w:val="16"/>
  </w:num>
  <w:num w:numId="32">
    <w:abstractNumId w:val="15"/>
  </w:num>
  <w:num w:numId="33">
    <w:abstractNumId w:val="19"/>
  </w:num>
  <w:num w:numId="34">
    <w:abstractNumId w:val="12"/>
  </w:num>
  <w:num w:numId="35">
    <w:abstractNumId w:val="25"/>
  </w:num>
  <w:num w:numId="36">
    <w:abstractNumId w:val="28"/>
  </w:num>
  <w:num w:numId="37">
    <w:abstractNumId w:val="26"/>
  </w:num>
  <w:num w:numId="38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3572"/>
    <w:rsid w:val="000253CD"/>
    <w:rsid w:val="00033645"/>
    <w:rsid w:val="00033B0C"/>
    <w:rsid w:val="000356BB"/>
    <w:rsid w:val="00037C9A"/>
    <w:rsid w:val="00040306"/>
    <w:rsid w:val="000424FC"/>
    <w:rsid w:val="0004400F"/>
    <w:rsid w:val="00046B2A"/>
    <w:rsid w:val="00053445"/>
    <w:rsid w:val="00054C05"/>
    <w:rsid w:val="00054EDE"/>
    <w:rsid w:val="000667F1"/>
    <w:rsid w:val="0007409F"/>
    <w:rsid w:val="0008233E"/>
    <w:rsid w:val="000823D7"/>
    <w:rsid w:val="000834E4"/>
    <w:rsid w:val="00085346"/>
    <w:rsid w:val="000948F3"/>
    <w:rsid w:val="00097FC9"/>
    <w:rsid w:val="000A3543"/>
    <w:rsid w:val="000A4EA0"/>
    <w:rsid w:val="000B1909"/>
    <w:rsid w:val="000B6609"/>
    <w:rsid w:val="000B68CB"/>
    <w:rsid w:val="000B6ED9"/>
    <w:rsid w:val="000C2C44"/>
    <w:rsid w:val="000C3775"/>
    <w:rsid w:val="000C5E16"/>
    <w:rsid w:val="000D50C5"/>
    <w:rsid w:val="000D5163"/>
    <w:rsid w:val="000D6567"/>
    <w:rsid w:val="000D722C"/>
    <w:rsid w:val="000E0067"/>
    <w:rsid w:val="000F12A3"/>
    <w:rsid w:val="000F59E4"/>
    <w:rsid w:val="000F6E3D"/>
    <w:rsid w:val="001040A6"/>
    <w:rsid w:val="00105055"/>
    <w:rsid w:val="0010630E"/>
    <w:rsid w:val="0010793B"/>
    <w:rsid w:val="001101D7"/>
    <w:rsid w:val="00112936"/>
    <w:rsid w:val="001202C8"/>
    <w:rsid w:val="00121CE7"/>
    <w:rsid w:val="00121E4F"/>
    <w:rsid w:val="00122C7D"/>
    <w:rsid w:val="001232C0"/>
    <w:rsid w:val="00124CEE"/>
    <w:rsid w:val="00130A8C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0837"/>
    <w:rsid w:val="001B0EB3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1291"/>
    <w:rsid w:val="002045E4"/>
    <w:rsid w:val="00210DEC"/>
    <w:rsid w:val="00213202"/>
    <w:rsid w:val="00222F3D"/>
    <w:rsid w:val="00223D91"/>
    <w:rsid w:val="00227087"/>
    <w:rsid w:val="00237359"/>
    <w:rsid w:val="00246B31"/>
    <w:rsid w:val="002478FE"/>
    <w:rsid w:val="00254C95"/>
    <w:rsid w:val="0027115E"/>
    <w:rsid w:val="00273E21"/>
    <w:rsid w:val="00275248"/>
    <w:rsid w:val="00276879"/>
    <w:rsid w:val="00281E64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09A2"/>
    <w:rsid w:val="00316F4E"/>
    <w:rsid w:val="00320ED4"/>
    <w:rsid w:val="0032462E"/>
    <w:rsid w:val="00325430"/>
    <w:rsid w:val="003259D0"/>
    <w:rsid w:val="00326454"/>
    <w:rsid w:val="00327AB5"/>
    <w:rsid w:val="0033236E"/>
    <w:rsid w:val="00332481"/>
    <w:rsid w:val="00342230"/>
    <w:rsid w:val="00343F35"/>
    <w:rsid w:val="00344CDD"/>
    <w:rsid w:val="0034721C"/>
    <w:rsid w:val="00353708"/>
    <w:rsid w:val="00353872"/>
    <w:rsid w:val="00366198"/>
    <w:rsid w:val="00372F51"/>
    <w:rsid w:val="00373DCD"/>
    <w:rsid w:val="00386D5B"/>
    <w:rsid w:val="00387450"/>
    <w:rsid w:val="003953EE"/>
    <w:rsid w:val="00396206"/>
    <w:rsid w:val="0039650E"/>
    <w:rsid w:val="003A0281"/>
    <w:rsid w:val="003A07B6"/>
    <w:rsid w:val="003A1837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8E7"/>
    <w:rsid w:val="003F1BAE"/>
    <w:rsid w:val="003F23D7"/>
    <w:rsid w:val="0040139F"/>
    <w:rsid w:val="0040297B"/>
    <w:rsid w:val="0040449B"/>
    <w:rsid w:val="00406460"/>
    <w:rsid w:val="00411388"/>
    <w:rsid w:val="004161F0"/>
    <w:rsid w:val="004335E1"/>
    <w:rsid w:val="00443F98"/>
    <w:rsid w:val="00444B85"/>
    <w:rsid w:val="00446E44"/>
    <w:rsid w:val="00447E96"/>
    <w:rsid w:val="004541AE"/>
    <w:rsid w:val="00455C33"/>
    <w:rsid w:val="00463F7E"/>
    <w:rsid w:val="00467E8B"/>
    <w:rsid w:val="004708B6"/>
    <w:rsid w:val="004711E9"/>
    <w:rsid w:val="00471929"/>
    <w:rsid w:val="00471E17"/>
    <w:rsid w:val="00472B8E"/>
    <w:rsid w:val="004772EA"/>
    <w:rsid w:val="004775E5"/>
    <w:rsid w:val="004878B7"/>
    <w:rsid w:val="004902D0"/>
    <w:rsid w:val="0049071A"/>
    <w:rsid w:val="004A021E"/>
    <w:rsid w:val="004B18D8"/>
    <w:rsid w:val="004B298C"/>
    <w:rsid w:val="004B3BDF"/>
    <w:rsid w:val="004B3EB7"/>
    <w:rsid w:val="004B59FA"/>
    <w:rsid w:val="004B6703"/>
    <w:rsid w:val="004C5FCF"/>
    <w:rsid w:val="004D6BCC"/>
    <w:rsid w:val="004E32DB"/>
    <w:rsid w:val="004E60C6"/>
    <w:rsid w:val="004E65EF"/>
    <w:rsid w:val="004F16A3"/>
    <w:rsid w:val="004F2EF0"/>
    <w:rsid w:val="004F62E4"/>
    <w:rsid w:val="004F640E"/>
    <w:rsid w:val="00500ADE"/>
    <w:rsid w:val="0050584C"/>
    <w:rsid w:val="0052021E"/>
    <w:rsid w:val="00521CCD"/>
    <w:rsid w:val="00530FF1"/>
    <w:rsid w:val="005342AA"/>
    <w:rsid w:val="00540B1C"/>
    <w:rsid w:val="00554A95"/>
    <w:rsid w:val="0055508A"/>
    <w:rsid w:val="0055528E"/>
    <w:rsid w:val="005562FD"/>
    <w:rsid w:val="005630AB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50D2"/>
    <w:rsid w:val="005B70A7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94F"/>
    <w:rsid w:val="00622BE6"/>
    <w:rsid w:val="00624507"/>
    <w:rsid w:val="00625599"/>
    <w:rsid w:val="00631322"/>
    <w:rsid w:val="00640233"/>
    <w:rsid w:val="006406F5"/>
    <w:rsid w:val="00640B9F"/>
    <w:rsid w:val="00646831"/>
    <w:rsid w:val="0065137D"/>
    <w:rsid w:val="00657D90"/>
    <w:rsid w:val="0066368F"/>
    <w:rsid w:val="00666BD8"/>
    <w:rsid w:val="00666DCC"/>
    <w:rsid w:val="00676614"/>
    <w:rsid w:val="00681D3D"/>
    <w:rsid w:val="0068283E"/>
    <w:rsid w:val="006839F8"/>
    <w:rsid w:val="006844B6"/>
    <w:rsid w:val="00690E90"/>
    <w:rsid w:val="00692951"/>
    <w:rsid w:val="00695501"/>
    <w:rsid w:val="0069609E"/>
    <w:rsid w:val="006A20AD"/>
    <w:rsid w:val="006A2CB2"/>
    <w:rsid w:val="006A4D64"/>
    <w:rsid w:val="006B2DA4"/>
    <w:rsid w:val="006B2E31"/>
    <w:rsid w:val="006B3DAC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3B31"/>
    <w:rsid w:val="006F4BAC"/>
    <w:rsid w:val="007034B2"/>
    <w:rsid w:val="00703FDD"/>
    <w:rsid w:val="0070562C"/>
    <w:rsid w:val="00710E6F"/>
    <w:rsid w:val="0071253B"/>
    <w:rsid w:val="00713CE6"/>
    <w:rsid w:val="00724498"/>
    <w:rsid w:val="00730573"/>
    <w:rsid w:val="007326EA"/>
    <w:rsid w:val="0074085A"/>
    <w:rsid w:val="00743CFE"/>
    <w:rsid w:val="007441D2"/>
    <w:rsid w:val="00746094"/>
    <w:rsid w:val="0074646B"/>
    <w:rsid w:val="00747AC3"/>
    <w:rsid w:val="00750A70"/>
    <w:rsid w:val="007521C7"/>
    <w:rsid w:val="00752A09"/>
    <w:rsid w:val="00753644"/>
    <w:rsid w:val="0075470F"/>
    <w:rsid w:val="00762001"/>
    <w:rsid w:val="00763788"/>
    <w:rsid w:val="00763DD2"/>
    <w:rsid w:val="007701BF"/>
    <w:rsid w:val="00791DEC"/>
    <w:rsid w:val="00792D5D"/>
    <w:rsid w:val="007A10A6"/>
    <w:rsid w:val="007B182C"/>
    <w:rsid w:val="007B6014"/>
    <w:rsid w:val="007C5183"/>
    <w:rsid w:val="007C7E4C"/>
    <w:rsid w:val="007D1239"/>
    <w:rsid w:val="007D24A3"/>
    <w:rsid w:val="007D2DA5"/>
    <w:rsid w:val="007E042E"/>
    <w:rsid w:val="007E07B7"/>
    <w:rsid w:val="007E4838"/>
    <w:rsid w:val="007E4C09"/>
    <w:rsid w:val="007F3A92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0E34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A3EF8"/>
    <w:rsid w:val="008B1DE4"/>
    <w:rsid w:val="008B4542"/>
    <w:rsid w:val="008B578B"/>
    <w:rsid w:val="008C6C5D"/>
    <w:rsid w:val="008D11FC"/>
    <w:rsid w:val="008D1B49"/>
    <w:rsid w:val="008D5118"/>
    <w:rsid w:val="008D6502"/>
    <w:rsid w:val="008E5BC9"/>
    <w:rsid w:val="009048E3"/>
    <w:rsid w:val="00916FD0"/>
    <w:rsid w:val="009173E2"/>
    <w:rsid w:val="00921170"/>
    <w:rsid w:val="009211A6"/>
    <w:rsid w:val="00925DE9"/>
    <w:rsid w:val="00926A75"/>
    <w:rsid w:val="009318E1"/>
    <w:rsid w:val="00931FD6"/>
    <w:rsid w:val="00936E2B"/>
    <w:rsid w:val="0093756C"/>
    <w:rsid w:val="0094153A"/>
    <w:rsid w:val="00942127"/>
    <w:rsid w:val="00953BF9"/>
    <w:rsid w:val="00956456"/>
    <w:rsid w:val="00961B4D"/>
    <w:rsid w:val="00965F84"/>
    <w:rsid w:val="0097024C"/>
    <w:rsid w:val="00971DCD"/>
    <w:rsid w:val="0098323E"/>
    <w:rsid w:val="009849F3"/>
    <w:rsid w:val="00990345"/>
    <w:rsid w:val="00992468"/>
    <w:rsid w:val="0099562D"/>
    <w:rsid w:val="009958B8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0E84"/>
    <w:rsid w:val="009F3F67"/>
    <w:rsid w:val="009F7C9A"/>
    <w:rsid w:val="00A101EB"/>
    <w:rsid w:val="00A12A40"/>
    <w:rsid w:val="00A13876"/>
    <w:rsid w:val="00A13D35"/>
    <w:rsid w:val="00A16B90"/>
    <w:rsid w:val="00A17478"/>
    <w:rsid w:val="00A22461"/>
    <w:rsid w:val="00A25028"/>
    <w:rsid w:val="00A45ED0"/>
    <w:rsid w:val="00A465E7"/>
    <w:rsid w:val="00A548E0"/>
    <w:rsid w:val="00A70158"/>
    <w:rsid w:val="00A74699"/>
    <w:rsid w:val="00A8037D"/>
    <w:rsid w:val="00A81914"/>
    <w:rsid w:val="00A82342"/>
    <w:rsid w:val="00A83669"/>
    <w:rsid w:val="00A84296"/>
    <w:rsid w:val="00A84A6D"/>
    <w:rsid w:val="00A86DBC"/>
    <w:rsid w:val="00A86DD7"/>
    <w:rsid w:val="00A87655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718"/>
    <w:rsid w:val="00AD6A03"/>
    <w:rsid w:val="00AE5D4F"/>
    <w:rsid w:val="00AF18C1"/>
    <w:rsid w:val="00AF2191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3DC7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D73A4"/>
    <w:rsid w:val="00BE2ADB"/>
    <w:rsid w:val="00BE69B0"/>
    <w:rsid w:val="00BE7AB2"/>
    <w:rsid w:val="00BF5A69"/>
    <w:rsid w:val="00BF5D98"/>
    <w:rsid w:val="00BF6675"/>
    <w:rsid w:val="00BF7E38"/>
    <w:rsid w:val="00C00F9B"/>
    <w:rsid w:val="00C013C0"/>
    <w:rsid w:val="00C01969"/>
    <w:rsid w:val="00C14082"/>
    <w:rsid w:val="00C2105C"/>
    <w:rsid w:val="00C24A32"/>
    <w:rsid w:val="00C25C34"/>
    <w:rsid w:val="00C330F0"/>
    <w:rsid w:val="00C35791"/>
    <w:rsid w:val="00C428BC"/>
    <w:rsid w:val="00C447EB"/>
    <w:rsid w:val="00C53E42"/>
    <w:rsid w:val="00C637E7"/>
    <w:rsid w:val="00C6401B"/>
    <w:rsid w:val="00C64B9C"/>
    <w:rsid w:val="00C65C48"/>
    <w:rsid w:val="00C65CB7"/>
    <w:rsid w:val="00C65E22"/>
    <w:rsid w:val="00C6690D"/>
    <w:rsid w:val="00C753A0"/>
    <w:rsid w:val="00C8078E"/>
    <w:rsid w:val="00C91FBC"/>
    <w:rsid w:val="00C92C62"/>
    <w:rsid w:val="00C976E1"/>
    <w:rsid w:val="00CA0E76"/>
    <w:rsid w:val="00CA19DB"/>
    <w:rsid w:val="00CA7C8F"/>
    <w:rsid w:val="00CB0895"/>
    <w:rsid w:val="00CB0B4E"/>
    <w:rsid w:val="00CB2ECC"/>
    <w:rsid w:val="00CB40EE"/>
    <w:rsid w:val="00CB60B8"/>
    <w:rsid w:val="00CC0E92"/>
    <w:rsid w:val="00CC643C"/>
    <w:rsid w:val="00CC77A9"/>
    <w:rsid w:val="00CE2BBE"/>
    <w:rsid w:val="00CE744B"/>
    <w:rsid w:val="00CF1271"/>
    <w:rsid w:val="00CF3381"/>
    <w:rsid w:val="00CF35AD"/>
    <w:rsid w:val="00CF38C3"/>
    <w:rsid w:val="00CF4E8F"/>
    <w:rsid w:val="00D01868"/>
    <w:rsid w:val="00D05FDC"/>
    <w:rsid w:val="00D10B01"/>
    <w:rsid w:val="00D14265"/>
    <w:rsid w:val="00D20226"/>
    <w:rsid w:val="00D210CC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D23DC"/>
    <w:rsid w:val="00DE27EC"/>
    <w:rsid w:val="00E018E3"/>
    <w:rsid w:val="00E14CAB"/>
    <w:rsid w:val="00E222A6"/>
    <w:rsid w:val="00E263F2"/>
    <w:rsid w:val="00E30911"/>
    <w:rsid w:val="00E33C98"/>
    <w:rsid w:val="00E36D44"/>
    <w:rsid w:val="00E372BD"/>
    <w:rsid w:val="00E37FCD"/>
    <w:rsid w:val="00E41958"/>
    <w:rsid w:val="00E43F83"/>
    <w:rsid w:val="00E50636"/>
    <w:rsid w:val="00E520C4"/>
    <w:rsid w:val="00E52B09"/>
    <w:rsid w:val="00E53DC8"/>
    <w:rsid w:val="00E57D78"/>
    <w:rsid w:val="00E7058C"/>
    <w:rsid w:val="00E7178B"/>
    <w:rsid w:val="00E846AD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D5887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151A8"/>
    <w:rsid w:val="00F2141C"/>
    <w:rsid w:val="00F21BDF"/>
    <w:rsid w:val="00F23382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329D"/>
    <w:rsid w:val="00FA7CED"/>
    <w:rsid w:val="00FB4653"/>
    <w:rsid w:val="00FB68C0"/>
    <w:rsid w:val="00FC3BD5"/>
    <w:rsid w:val="00FC51F8"/>
    <w:rsid w:val="00FD52A2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6902A"/>
  <w15:docId w15:val="{7380BB2B-7ED9-409C-9EEE-1A591DAF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11A70F-E4A4-4290-A54B-9D5897D4B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4717</TotalTime>
  <Pages>3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161</cp:revision>
  <dcterms:created xsi:type="dcterms:W3CDTF">2017-04-20T07:07:00Z</dcterms:created>
  <dcterms:modified xsi:type="dcterms:W3CDTF">2017-09-07T12:55:00Z</dcterms:modified>
</cp:coreProperties>
</file>